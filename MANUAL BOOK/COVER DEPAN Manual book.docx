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Start w:id="1" w:name="_Toc321147011" w:displacedByCustomXml="next"/>
    <w:bookmarkStart w:id="2" w:name="_Toc318189312" w:displacedByCustomXml="next"/>
    <w:bookmarkStart w:id="3" w:name="_Toc318188327" w:displacedByCustomXml="next"/>
    <w:bookmarkStart w:id="4" w:name="_Toc318188227" w:displacedByCustomXml="next"/>
    <w:bookmarkStart w:id="5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2163EE" w:rsidRDefault="006237BA">
          <w:pPr>
            <w:pStyle w:val="NoSpacing"/>
            <w:rPr>
              <w:sz w:val="24"/>
            </w:rPr>
          </w:pPr>
          <w:r w:rsidRPr="006237BA">
            <w:rPr>
              <w:noProof/>
              <w:color w:val="595959" w:themeColor="text1" w:themeTint="A6"/>
              <w:sz w:val="24"/>
              <w:lang w:eastAsia="en-US"/>
            </w:rPr>
            <w:drawing>
              <wp:anchor distT="0" distB="0" distL="114300" distR="114300" simplePos="0" relativeHeight="251662336" behindDoc="0" locked="0" layoutInCell="1" allowOverlap="1" wp14:anchorId="7E80E0F5" wp14:editId="314306E0">
                <wp:simplePos x="0" y="0"/>
                <wp:positionH relativeFrom="margin">
                  <wp:align>right</wp:align>
                </wp:positionH>
                <wp:positionV relativeFrom="paragraph">
                  <wp:posOffset>-687705</wp:posOffset>
                </wp:positionV>
                <wp:extent cx="5486400" cy="5486400"/>
                <wp:effectExtent l="0" t="0" r="0" b="0"/>
                <wp:wrapNone/>
                <wp:docPr id="1" name="Picture 1" descr="C:\Users\novian\Documents\PROYEK TINGKAT\tugas PT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novian\Documents\PROYEK TINGKAT\tugas PT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548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237BA" w:rsidRDefault="006237BA" w:rsidP="006237BA">
          <w:pPr>
            <w:shd w:val="clear" w:color="auto" w:fill="FFFFFF" w:themeFill="background1"/>
          </w:pPr>
          <w:r w:rsidRPr="006237BA">
            <w:drawing>
              <wp:anchor distT="0" distB="0" distL="114300" distR="114300" simplePos="0" relativeHeight="251664384" behindDoc="0" locked="0" layoutInCell="1" allowOverlap="1" wp14:anchorId="6AD18F70" wp14:editId="0478B9A5">
                <wp:simplePos x="0" y="0"/>
                <wp:positionH relativeFrom="column">
                  <wp:posOffset>5334000</wp:posOffset>
                </wp:positionH>
                <wp:positionV relativeFrom="paragraph">
                  <wp:posOffset>7262495</wp:posOffset>
                </wp:positionV>
                <wp:extent cx="1041966" cy="1655380"/>
                <wp:effectExtent l="0" t="0" r="6350" b="2540"/>
                <wp:wrapNone/>
                <wp:docPr id="28" name="Picture 28" descr="D:\Mahmud Dwi Sulistiyo\ITTELKOM\HIBAH FAKULTAS\E-Learning EC\logo tel-u mix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D:\Mahmud Dwi Sulistiyo\ITTELKOM\HIBAH FAKULTAS\E-Learning EC\logo tel-u mix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1966" cy="1655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237BA">
            <w:drawing>
              <wp:anchor distT="0" distB="0" distL="114300" distR="114300" simplePos="0" relativeHeight="251665408" behindDoc="0" locked="0" layoutInCell="1" allowOverlap="1" wp14:anchorId="3235DE0B" wp14:editId="57940ADC">
                <wp:simplePos x="0" y="0"/>
                <wp:positionH relativeFrom="column">
                  <wp:posOffset>-876300</wp:posOffset>
                </wp:positionH>
                <wp:positionV relativeFrom="paragraph">
                  <wp:posOffset>7203440</wp:posOffset>
                </wp:positionV>
                <wp:extent cx="1218565" cy="1302385"/>
                <wp:effectExtent l="0" t="0" r="0" b="0"/>
                <wp:wrapNone/>
                <wp:docPr id="29" name="Picture 29" descr="D:\My Pictures\Logo Prodi D3 IF Ne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D:\My Pictures\Logo Prodi D3 IF Ne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18565" cy="1302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736B7A31" wp14:editId="7D3B9A31">
                    <wp:simplePos x="0" y="0"/>
                    <wp:positionH relativeFrom="margin">
                      <wp:posOffset>133350</wp:posOffset>
                    </wp:positionH>
                    <wp:positionV relativeFrom="margin">
                      <wp:posOffset>6417945</wp:posOffset>
                    </wp:positionV>
                    <wp:extent cx="3943350" cy="2286000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286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Verdana" w:hAnsi="Verdana"/>
                                    <w:color w:val="FFFFFF" w:themeColor="background1"/>
                                  </w:rPr>
                                  <w:alias w:val="Abstract"/>
                                  <w:id w:val="-676040561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6237BA" w:rsidRPr="001C5775" w:rsidRDefault="006237BA" w:rsidP="006237BA">
                                    <w:pPr>
                                      <w:pStyle w:val="NoSpacing"/>
                                      <w:spacing w:line="276" w:lineRule="auto"/>
                                      <w:rPr>
                                        <w:rFonts w:ascii="Verdana" w:hAnsi="Verdana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ascii="Verdana" w:hAnsi="Verdana"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2163EE" w:rsidRPr="006237BA" w:rsidRDefault="006237BA">
                                <w:pPr>
                                  <w:pStyle w:val="ContactInfo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Buku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berisi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petunjuk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manual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pengoperasian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penggunaan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Aplikasi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Belagio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.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Buku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akan</w:t>
                                </w:r>
                                <w:proofErr w:type="spellEnd"/>
                                <w:proofErr w:type="gram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dilampirkan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bersamaan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dengan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dokumen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pengajuan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Hak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atas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Kekayaan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Intelektual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(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HaKI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).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Aplikasi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atau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produk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yang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diajukan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di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sini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merupakan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tanggung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jawab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dan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milik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Prodi D3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Teknik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Informatika</w:t>
                                </w:r>
                                <w:proofErr w:type="spellEnd"/>
                                <w:r w:rsidRPr="006237BA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  <w:p w:rsidR="006237BA" w:rsidRPr="006237BA" w:rsidRDefault="006237BA">
                                <w:pPr>
                                  <w:pStyle w:val="ContactInfo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6237BA" w:rsidRPr="006237BA" w:rsidRDefault="006237BA">
                                <w:pPr>
                                  <w:pStyle w:val="ContactInfo"/>
                                  <w:rPr>
                                    <w:rFonts w:ascii="Times New Roman" w:hAnsi="Times New Roman" w:cs="Times New Roman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52"/>
                                    <w:szCs w:val="52"/>
                                  </w:rPr>
                                  <w:t>2</w:t>
                                </w:r>
                                <w:r w:rsidRPr="006237BA">
                                  <w:rPr>
                                    <w:rFonts w:ascii="Times New Roman" w:hAnsi="Times New Roman" w:cs="Times New Roman"/>
                                    <w:sz w:val="52"/>
                                    <w:szCs w:val="52"/>
                                  </w:rPr>
                                  <w:t>016</w:t>
                                </w:r>
                              </w:p>
                              <w:p w:rsidR="006237BA" w:rsidRDefault="006237BA">
                                <w:pPr>
                                  <w:pStyle w:val="ContactInfo"/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</w:pPr>
                              </w:p>
                              <w:p w:rsidR="006237BA" w:rsidRDefault="006237BA">
                                <w:pPr>
                                  <w:pStyle w:val="ContactInfo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36B7A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10.5pt;margin-top:505.35pt;width:310.5pt;height:180pt;z-index:251660288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" o:allowoverlap="f" filled="f" stroked="f" strokeweight=".5pt">
                    <v:textbox inset="0,,0">
                      <w:txbxContent>
                        <w:sdt>
                          <w:sdtPr>
                            <w:rPr>
                              <w:rFonts w:ascii="Verdana" w:hAnsi="Verdana"/>
                              <w:color w:val="FFFFFF" w:themeColor="background1"/>
                            </w:rPr>
                            <w:alias w:val="Abstract"/>
                            <w:id w:val="-676040561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6237BA" w:rsidRPr="001C5775" w:rsidRDefault="006237BA" w:rsidP="006237BA">
                              <w:pPr>
                                <w:pStyle w:val="NoSpacing"/>
                                <w:spacing w:line="276" w:lineRule="auto"/>
                                <w:rPr>
                                  <w:rFonts w:ascii="Verdana" w:hAnsi="Verdana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Verdana" w:hAnsi="Verdana"/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2163EE" w:rsidRPr="006237BA" w:rsidRDefault="006237BA">
                          <w:pPr>
                            <w:pStyle w:val="ContactInfo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Buku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berisi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petunjuk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manual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pengoperasian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penggunaan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Aplikasi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Belagio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.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Buku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akan</w:t>
                          </w:r>
                          <w:proofErr w:type="spellEnd"/>
                          <w:proofErr w:type="gram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dilampirkan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bersamaan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dengan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dokumen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pengajuan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Hak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atas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Kekayaan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Intelektual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(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HaKI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).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Aplikasi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atau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produk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yang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diajukan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di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sini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merupakan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tanggung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jawab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dan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milik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Prodi D3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Teknik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Informatika</w:t>
                          </w:r>
                          <w:proofErr w:type="spellEnd"/>
                          <w:r w:rsidRPr="006237BA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.</w:t>
                          </w:r>
                        </w:p>
                        <w:p w:rsidR="006237BA" w:rsidRPr="006237BA" w:rsidRDefault="006237BA">
                          <w:pPr>
                            <w:pStyle w:val="ContactInfo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:rsidR="006237BA" w:rsidRDefault="006237BA">
                          <w:pPr>
                            <w:pStyle w:val="ContactInfo"/>
                            <w:rPr>
                              <w:sz w:val="24"/>
                              <w:szCs w:val="24"/>
                            </w:rPr>
                          </w:pPr>
                        </w:p>
                        <w:p w:rsidR="006237BA" w:rsidRDefault="006237BA">
                          <w:pPr>
                            <w:pStyle w:val="ContactInfo"/>
                            <w:rPr>
                              <w:sz w:val="24"/>
                              <w:szCs w:val="24"/>
                            </w:rPr>
                          </w:pPr>
                        </w:p>
                        <w:p w:rsidR="006237BA" w:rsidRDefault="006237BA">
                          <w:pPr>
                            <w:pStyle w:val="ContactInfo"/>
                            <w:rPr>
                              <w:sz w:val="24"/>
                              <w:szCs w:val="24"/>
                            </w:rPr>
                          </w:pPr>
                        </w:p>
                        <w:p w:rsidR="006237BA" w:rsidRPr="006237BA" w:rsidRDefault="006237BA">
                          <w:pPr>
                            <w:pStyle w:val="ContactInfo"/>
                            <w:rPr>
                              <w:rFonts w:ascii="Times New Roman" w:hAnsi="Times New Roman" w:cs="Times New Roman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52"/>
                              <w:szCs w:val="52"/>
                            </w:rPr>
                            <w:t>2</w:t>
                          </w:r>
                          <w:r w:rsidRPr="006237BA">
                            <w:rPr>
                              <w:rFonts w:ascii="Times New Roman" w:hAnsi="Times New Roman" w:cs="Times New Roman"/>
                              <w:sz w:val="52"/>
                              <w:szCs w:val="52"/>
                            </w:rPr>
                            <w:t>016</w:t>
                          </w:r>
                        </w:p>
                        <w:p w:rsidR="006237BA" w:rsidRDefault="006237BA">
                          <w:pPr>
                            <w:pStyle w:val="ContactInfo"/>
                          </w:pPr>
                        </w:p>
                        <w:p w:rsidR="006237BA" w:rsidRDefault="006237BA">
                          <w:pPr>
                            <w:pStyle w:val="ContactInfo"/>
                          </w:pPr>
                        </w:p>
                        <w:p w:rsidR="006237BA" w:rsidRDefault="006237BA">
                          <w:pPr>
                            <w:pStyle w:val="ContactInfo"/>
                          </w:pPr>
                        </w:p>
                        <w:p w:rsidR="006237BA" w:rsidRDefault="006237BA">
                          <w:pPr>
                            <w:pStyle w:val="ContactInfo"/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72973552" wp14:editId="2DE57DCE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5082540</wp:posOffset>
                    </wp:positionV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le"/>
                                  <w:tag w:val=""/>
                                  <w:id w:val="213443681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163EE" w:rsidRDefault="006237BA">
                                    <w:pPr>
                                      <w:pStyle w:val="Title"/>
                                    </w:pPr>
                                    <w:r>
                                      <w:t>BELAGIO</w:t>
                                    </w:r>
                                  </w:p>
                                </w:sdtContent>
                              </w:sdt>
                              <w:p w:rsidR="002163EE" w:rsidRDefault="008A6996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161794154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37BA">
                                      <w:t>BUKU PETUNJUK MANUAL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2973552" id="Text Box 21" o:spid="_x0000_s1027" type="#_x0000_t202" style="position:absolute;margin-left:0;margin-top:400.2pt;width:310.5pt;height:104.4pt;z-index:251661312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le"/>
                            <w:tag w:val=""/>
                            <w:id w:val="213443681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2163EE" w:rsidRDefault="006237BA">
                              <w:pPr>
                                <w:pStyle w:val="Title"/>
                              </w:pPr>
                              <w:r>
                                <w:t>BELAGIO</w:t>
                              </w:r>
                            </w:p>
                          </w:sdtContent>
                        </w:sdt>
                        <w:p w:rsidR="002163EE" w:rsidRDefault="008A6996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161794154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237BA">
                                <w:t>BUKU PETUNJUK MANUAL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</w:sdtContent>
    </w:sdt>
    <w:bookmarkEnd w:id="1" w:displacedByCustomXml="prev"/>
    <w:bookmarkEnd w:id="2" w:displacedByCustomXml="prev"/>
    <w:bookmarkEnd w:id="3" w:displacedByCustomXml="prev"/>
    <w:bookmarkEnd w:id="4" w:displacedByCustomXml="prev"/>
    <w:bookmarkEnd w:id="5" w:displacedByCustomXml="prev"/>
    <w:p w:rsidR="002163EE" w:rsidRDefault="006237BA" w:rsidP="006237BA">
      <w:pPr>
        <w:shd w:val="clear" w:color="auto" w:fill="FFFFFF" w:themeFill="background1"/>
      </w:pPr>
      <w:r>
        <w:t xml:space="preserve"> </w:t>
      </w:r>
      <w:bookmarkEnd w:id="0"/>
    </w:p>
    <w:sectPr w:rsidR="002163EE">
      <w:footerReference w:type="default" r:id="rId1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6996" w:rsidRDefault="008A6996">
      <w:pPr>
        <w:spacing w:before="0" w:after="0" w:line="240" w:lineRule="auto"/>
      </w:pPr>
      <w:r>
        <w:separator/>
      </w:r>
    </w:p>
  </w:endnote>
  <w:endnote w:type="continuationSeparator" w:id="0">
    <w:p w:rsidR="008A6996" w:rsidRDefault="008A699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63EE" w:rsidRDefault="003806E6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6237B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6996" w:rsidRDefault="008A6996">
      <w:pPr>
        <w:spacing w:before="0" w:after="0" w:line="240" w:lineRule="auto"/>
      </w:pPr>
      <w:r>
        <w:separator/>
      </w:r>
    </w:p>
  </w:footnote>
  <w:footnote w:type="continuationSeparator" w:id="0">
    <w:p w:rsidR="008A6996" w:rsidRDefault="008A699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7BA"/>
    <w:rsid w:val="002163EE"/>
    <w:rsid w:val="002976FF"/>
    <w:rsid w:val="003806E6"/>
    <w:rsid w:val="006237BA"/>
    <w:rsid w:val="006704D8"/>
    <w:rsid w:val="008A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F5230E-67A4-4B95-889F-2FB3B4CE4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Ind w:w="0" w:type="dxa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ovian\AppData\Roaming\Microsoft\Templates\Student%20report%20with%20cover%20phot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41D"/>
    <w:rsid w:val="004D0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50F129C83095492EA1177105FBE5BCA7">
    <w:name w:val="50F129C83095492EA1177105FBE5BCA7"/>
  </w:style>
  <w:style w:type="paragraph" w:customStyle="1" w:styleId="C15AA931A2954E91894A3D03D76D4A82">
    <w:name w:val="C15AA931A2954E91894A3D03D76D4A82"/>
  </w:style>
  <w:style w:type="paragraph" w:customStyle="1" w:styleId="B40280AFE494479FAD96C35B276789D5">
    <w:name w:val="B40280AFE494479FAD96C35B276789D5"/>
  </w:style>
  <w:style w:type="paragraph" w:customStyle="1" w:styleId="0DE88E1DF3184B3A9D42242BED41917B">
    <w:name w:val="0DE88E1DF3184B3A9D42242BED4191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3455C53-3FFF-4BCC-BD6D-E856961B3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16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BELAGIO</dc:title>
  <dc:subject>BUKU PETUNJUK MANUAL</dc:subject>
  <dc:creator>novian</dc:creator>
  <cp:keywords/>
  <cp:lastModifiedBy>novian</cp:lastModifiedBy>
  <cp:revision>1</cp:revision>
  <dcterms:created xsi:type="dcterms:W3CDTF">2016-05-04T08:58:00Z</dcterms:created>
  <dcterms:modified xsi:type="dcterms:W3CDTF">2016-05-04T09:15:00Z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